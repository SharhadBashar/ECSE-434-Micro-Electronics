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1E" w:rsidRDefault="0083091E" w:rsidP="0083091E">
      <w:pPr>
        <w:jc w:val="center"/>
        <w:rPr>
          <w:sz w:val="20"/>
          <w:szCs w:val="20"/>
        </w:rPr>
      </w:pPr>
    </w:p>
    <w:p w:rsidR="0083091E" w:rsidRPr="0083091E" w:rsidRDefault="0083091E" w:rsidP="0083091E">
      <w:pPr>
        <w:jc w:val="center"/>
        <w:rPr>
          <w:sz w:val="10"/>
          <w:szCs w:val="10"/>
        </w:rPr>
      </w:pPr>
    </w:p>
    <w:p w:rsidR="0083091E" w:rsidRDefault="0083091E" w:rsidP="0083091E">
      <w:pPr>
        <w:jc w:val="center"/>
        <w:rPr>
          <w:sz w:val="44"/>
          <w:szCs w:val="44"/>
        </w:rPr>
      </w:pPr>
    </w:p>
    <w:p w:rsidR="0083091E" w:rsidRDefault="0083091E" w:rsidP="0083091E">
      <w:pPr>
        <w:jc w:val="center"/>
        <w:rPr>
          <w:sz w:val="44"/>
          <w:szCs w:val="44"/>
        </w:rPr>
      </w:pPr>
      <w:r>
        <w:rPr>
          <w:noProof/>
          <w:lang w:val="en-CA" w:eastAsia="en-CA"/>
        </w:rPr>
        <w:drawing>
          <wp:inline distT="0" distB="0" distL="0" distR="0">
            <wp:extent cx="1623695" cy="1955165"/>
            <wp:effectExtent l="0" t="0" r="0" b="6985"/>
            <wp:docPr id="1" name="Picture 1" descr="https://upload.wikimedia.org/wikipedia/commons/5/5b/Mcgill_C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b/Mcgill_Co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1E" w:rsidRPr="004E0A93" w:rsidRDefault="0083091E" w:rsidP="0083091E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Design of an AM receiver</w:t>
      </w:r>
    </w:p>
    <w:p w:rsidR="0083091E" w:rsidRPr="004E0A93" w:rsidRDefault="0083091E" w:rsidP="0083091E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ECSE 434</w:t>
      </w:r>
    </w:p>
    <w:p w:rsidR="0083091E" w:rsidRDefault="0083091E" w:rsidP="0083091E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Electronics Lab</w:t>
      </w:r>
    </w:p>
    <w:p w:rsidR="0083091E" w:rsidRPr="004E0A93" w:rsidRDefault="0083091E" w:rsidP="0083091E">
      <w:pPr>
        <w:jc w:val="center"/>
        <w:rPr>
          <w:sz w:val="40"/>
          <w:szCs w:val="40"/>
        </w:rPr>
      </w:pPr>
    </w:p>
    <w:p w:rsidR="0083091E" w:rsidRPr="004E0A93" w:rsidRDefault="0083091E" w:rsidP="0083091E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Pr="004E0A93">
        <w:rPr>
          <w:sz w:val="36"/>
          <w:szCs w:val="36"/>
        </w:rPr>
        <w:t>.2 Lab Preparation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Preamplifier</w:t>
      </w:r>
      <w:r>
        <w:rPr>
          <w:sz w:val="36"/>
          <w:szCs w:val="36"/>
        </w:rPr>
        <w:t xml:space="preserve"> </w:t>
      </w:r>
    </w:p>
    <w:p w:rsidR="0083091E" w:rsidRDefault="0083091E" w:rsidP="0083091E">
      <w:pPr>
        <w:jc w:val="center"/>
        <w:rPr>
          <w:sz w:val="32"/>
          <w:szCs w:val="32"/>
        </w:rPr>
      </w:pPr>
    </w:p>
    <w:p w:rsidR="0083091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Sharhad Bashar, </w:t>
      </w:r>
      <w:r w:rsidRPr="004E0A93">
        <w:rPr>
          <w:i/>
          <w:sz w:val="32"/>
          <w:szCs w:val="32"/>
        </w:rPr>
        <w:t>260519664</w:t>
      </w:r>
    </w:p>
    <w:p w:rsidR="0083091E" w:rsidRDefault="0083091E" w:rsidP="0083091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Chrouk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Kassem</w:t>
      </w:r>
      <w:proofErr w:type="spellEnd"/>
      <w:r>
        <w:rPr>
          <w:sz w:val="32"/>
          <w:szCs w:val="32"/>
        </w:rPr>
        <w:t xml:space="preserve">, </w:t>
      </w:r>
      <w:r w:rsidRPr="004E0A93">
        <w:rPr>
          <w:i/>
          <w:sz w:val="32"/>
          <w:szCs w:val="32"/>
        </w:rPr>
        <w:t>260512917</w:t>
      </w:r>
    </w:p>
    <w:p w:rsidR="0083091E" w:rsidRDefault="0083091E" w:rsidP="0083091E">
      <w:pPr>
        <w:jc w:val="center"/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Zixuan</w:t>
      </w:r>
      <w:proofErr w:type="spellEnd"/>
      <w:r>
        <w:rPr>
          <w:sz w:val="32"/>
          <w:szCs w:val="32"/>
        </w:rPr>
        <w:t xml:space="preserve"> Yin, </w:t>
      </w:r>
      <w:r w:rsidRPr="004E0A93">
        <w:rPr>
          <w:i/>
          <w:sz w:val="32"/>
          <w:szCs w:val="32"/>
        </w:rPr>
        <w:t>260502051</w:t>
      </w:r>
    </w:p>
    <w:p w:rsidR="0083091E" w:rsidRDefault="0083091E" w:rsidP="0083091E">
      <w:pPr>
        <w:jc w:val="center"/>
        <w:rPr>
          <w:i/>
          <w:sz w:val="32"/>
          <w:szCs w:val="32"/>
        </w:rPr>
      </w:pPr>
    </w:p>
    <w:p w:rsidR="006B1011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Wednesday, </w:t>
      </w:r>
      <w:r>
        <w:rPr>
          <w:sz w:val="32"/>
          <w:szCs w:val="32"/>
        </w:rPr>
        <w:t>28</w:t>
      </w:r>
      <w:r w:rsidRPr="00007C9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 2015</w:t>
      </w:r>
    </w:p>
    <w:p w:rsidR="0083091E" w:rsidRDefault="0083091E" w:rsidP="0083091E">
      <w:pPr>
        <w:jc w:val="center"/>
        <w:rPr>
          <w:sz w:val="32"/>
          <w:szCs w:val="32"/>
        </w:rPr>
      </w:pPr>
    </w:p>
    <w:p w:rsidR="0083091E" w:rsidRDefault="0083091E" w:rsidP="0083091E">
      <w:pPr>
        <w:jc w:val="center"/>
        <w:rPr>
          <w:sz w:val="32"/>
          <w:szCs w:val="32"/>
        </w:rPr>
      </w:pPr>
    </w:p>
    <w:p w:rsidR="0083091E" w:rsidRDefault="009813BE" w:rsidP="0083091E">
      <w:r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6323D6" wp14:editId="73629F82">
                <wp:simplePos x="0" y="0"/>
                <wp:positionH relativeFrom="column">
                  <wp:posOffset>172528</wp:posOffset>
                </wp:positionH>
                <wp:positionV relativeFrom="paragraph">
                  <wp:posOffset>0</wp:posOffset>
                </wp:positionV>
                <wp:extent cx="4869264" cy="4572000"/>
                <wp:effectExtent l="0" t="0" r="762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9264" cy="4572000"/>
                          <a:chOff x="0" y="0"/>
                          <a:chExt cx="4869264" cy="45720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\\campus.mcgill.ca\EMF\ELE\sbasha4\Desktop\Captur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619" y="0"/>
                            <a:ext cx="414464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4785"/>
                            <a:ext cx="173355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13BE" w:rsidRPr="009813BE" w:rsidRDefault="009813BE">
                              <w:r>
                                <w:t xml:space="preserve">TA assigned </w:t>
                              </w: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res</w:t>
                              </w:r>
                              <w:proofErr w:type="spellEnd"/>
                              <w:r>
                                <w:t xml:space="preserve"> = 0.48 MHz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323D6" id="Group 6" o:spid="_x0000_s1026" style="position:absolute;margin-left:13.6pt;margin-top:0;width:383.4pt;height:5in;z-index:251659264" coordsize="48692,45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246;width:41446;height:45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fVpu8AAAA2gAAAA8AAABkcnMvZG93bnJldi54bWxEj80KwjAQhO+C7xBW8KapCqLVKFoRBE/+&#10;3ZdmbYvNpjRRq09vBMHjMPPNMPNlY0rxoNoVlhUM+hEI4tTqgjMF59O2NwHhPLLG0jIpeJGD5aLd&#10;mmOs7ZMP9Dj6TIQSdjEqyL2vYildmpNB17cVcfCutjbog6wzqWt8hnJTymEUjaXBgsNCjhUlOaW3&#10;490oWAd4mmC1P7vNjRLD7627vJXqdprVDISnxv/DP3qnFYzgeyXcALn4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an1abvAAAANoAAAAPAAAAAAAAAAAAAAAAAJ8CAABkcnMv&#10;ZG93bnJldi54bWxQSwUGAAAAAAQABAD3AAAAiAMAAAAA&#10;">
                  <v:imagedata r:id="rId10" o:title="Captur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9747;width:17335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9813BE" w:rsidRPr="009813BE" w:rsidRDefault="009813BE">
                        <w:r>
                          <w:t xml:space="preserve">TA assigned </w:t>
                        </w:r>
                        <w:proofErr w:type="spell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res</w:t>
                        </w:r>
                        <w:proofErr w:type="spellEnd"/>
                        <w:r>
                          <w:t xml:space="preserve"> = 0.48 MHz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/>
    <w:p w:rsidR="0083091E" w:rsidRDefault="0083091E" w:rsidP="0083091E">
      <w:pPr>
        <w:rPr>
          <w:b/>
        </w:rPr>
      </w:pPr>
    </w:p>
    <w:p w:rsidR="009813BE" w:rsidRDefault="0083091E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 w:rsidRPr="0083091E">
        <w:rPr>
          <w:b/>
        </w:rPr>
        <w:t>Using equation 2, choose an inductor L</w:t>
      </w:r>
      <w:r w:rsidRPr="0083091E">
        <w:rPr>
          <w:b/>
          <w:vertAlign w:val="subscript"/>
        </w:rPr>
        <w:t>T</w:t>
      </w:r>
      <w:r w:rsidRPr="0083091E">
        <w:rPr>
          <w:b/>
        </w:rPr>
        <w:t xml:space="preserve"> and a capacitor C</w:t>
      </w:r>
      <w:r w:rsidRPr="0083091E">
        <w:rPr>
          <w:b/>
          <w:vertAlign w:val="subscript"/>
        </w:rPr>
        <w:t>T</w:t>
      </w:r>
      <w:r w:rsidRPr="0083091E">
        <w:rPr>
          <w:b/>
        </w:rPr>
        <w:t xml:space="preserve">, to obtain the desired resonant frequency, </w:t>
      </w:r>
      <w:proofErr w:type="spellStart"/>
      <w:r w:rsidRPr="0083091E">
        <w:rPr>
          <w:b/>
        </w:rPr>
        <w:t>f</w:t>
      </w:r>
      <w:r w:rsidRPr="0083091E">
        <w:rPr>
          <w:b/>
          <w:vertAlign w:val="subscript"/>
        </w:rPr>
        <w:t>res</w:t>
      </w:r>
      <w:proofErr w:type="spellEnd"/>
      <w:r w:rsidR="009813BE">
        <w:rPr>
          <w:b/>
        </w:rPr>
        <w:t xml:space="preserve">. Why do you need to readjust these values in SPICE to get correct </w:t>
      </w:r>
      <w:proofErr w:type="spellStart"/>
      <w:r w:rsidR="009813BE">
        <w:rPr>
          <w:b/>
        </w:rPr>
        <w:t>f</w:t>
      </w:r>
      <w:r w:rsidR="009813BE">
        <w:rPr>
          <w:b/>
          <w:vertAlign w:val="subscript"/>
        </w:rPr>
        <w:t>res</w:t>
      </w:r>
      <w:proofErr w:type="spellEnd"/>
      <w:r w:rsidR="009813BE">
        <w:rPr>
          <w:b/>
        </w:rPr>
        <w:t>? Suggest an improvement to Equation 2 in order to make it more faithful to SPICE simulations.</w:t>
      </w:r>
    </w:p>
    <w:p w:rsidR="009813BE" w:rsidRDefault="009813BE" w:rsidP="009813BE">
      <w:pPr>
        <w:pStyle w:val="ListParagraph"/>
        <w:tabs>
          <w:tab w:val="left" w:pos="142"/>
        </w:tabs>
        <w:ind w:left="284"/>
      </w:pPr>
    </w:p>
    <w:p w:rsidR="009813BE" w:rsidRPr="009813BE" w:rsidRDefault="009813BE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</m:oMath>
      </m:oMathPara>
    </w:p>
    <w:p w:rsidR="009813BE" w:rsidRPr="009813BE" w:rsidRDefault="009813BE" w:rsidP="009813BE">
      <w:pPr>
        <w:pStyle w:val="ListParagraph"/>
        <w:tabs>
          <w:tab w:val="left" w:pos="142"/>
        </w:tabs>
        <w:ind w:left="284"/>
        <w:rPr>
          <w:rFonts w:eastAsiaTheme="minorEastAsia"/>
          <w:sz w:val="10"/>
          <w:szCs w:val="10"/>
        </w:rPr>
      </w:pPr>
    </w:p>
    <w:p w:rsidR="009813BE" w:rsidRPr="009813BE" w:rsidRDefault="009813BE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res</w:t>
      </w:r>
      <w:proofErr w:type="spellEnd"/>
      <w:r>
        <w:rPr>
          <w:rFonts w:eastAsiaTheme="minorEastAsia"/>
        </w:rPr>
        <w:t xml:space="preserve"> = 0.48 MHz, we get </w:t>
      </w:r>
      <m:oMath>
        <m:r>
          <w:rPr>
            <w:rFonts w:ascii="Cambria Math" w:eastAsiaTheme="minorEastAsia" w:hAnsi="Cambria Math"/>
          </w:rPr>
          <m:t>LC=1.099*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-13</m:t>
            </m:r>
          </m:sup>
        </m:sSup>
      </m:oMath>
    </w:p>
    <w:p w:rsidR="009813BE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Letting C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100 </w:t>
      </w:r>
      <w:proofErr w:type="spellStart"/>
      <w:proofErr w:type="gramStart"/>
      <w:r>
        <w:rPr>
          <w:rFonts w:eastAsiaTheme="minorEastAsia"/>
        </w:rPr>
        <w:t>nF</w:t>
      </w:r>
      <w:proofErr w:type="spellEnd"/>
      <w:proofErr w:type="gramEnd"/>
      <w:r>
        <w:rPr>
          <w:rFonts w:eastAsiaTheme="minorEastAsia"/>
        </w:rPr>
        <w:t>, we get L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1.099 </w:t>
      </w:r>
      <w:proofErr w:type="spellStart"/>
      <w:r>
        <w:rPr>
          <w:rFonts w:eastAsiaTheme="minorEastAsia"/>
        </w:rPr>
        <w:t>uH</w:t>
      </w:r>
      <w:proofErr w:type="spellEnd"/>
    </w:p>
    <w:p w:rsidR="001A0447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D0BAD" wp14:editId="7E45D232">
                <wp:simplePos x="0" y="0"/>
                <wp:positionH relativeFrom="column">
                  <wp:posOffset>146314</wp:posOffset>
                </wp:positionH>
                <wp:positionV relativeFrom="paragraph">
                  <wp:posOffset>167005</wp:posOffset>
                </wp:positionV>
                <wp:extent cx="819509" cy="405442"/>
                <wp:effectExtent l="19050" t="19050" r="1905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405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4A0B0" id="Rectangle 8" o:spid="_x0000_s1026" style="position:absolute;margin-left:11.5pt;margin-top:13.15pt;width:64.55pt;height:3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" filled="f" strokecolor="black [3213]" strokeweight="2.25pt"/>
            </w:pict>
          </mc:Fallback>
        </mc:AlternateContent>
      </w:r>
    </w:p>
    <w:p w:rsidR="001A0447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100 </w:t>
      </w:r>
      <w:proofErr w:type="spellStart"/>
      <w:proofErr w:type="gramStart"/>
      <w:r>
        <w:rPr>
          <w:rFonts w:eastAsiaTheme="minorEastAsia"/>
        </w:rPr>
        <w:t>nF</w:t>
      </w:r>
      <w:proofErr w:type="spellEnd"/>
      <w:proofErr w:type="gramEnd"/>
    </w:p>
    <w:p w:rsidR="001A0447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1.099 </w:t>
      </w:r>
      <w:proofErr w:type="spellStart"/>
      <w:r>
        <w:rPr>
          <w:rFonts w:eastAsiaTheme="minorEastAsia"/>
        </w:rPr>
        <w:t>uH</w:t>
      </w:r>
      <w:proofErr w:type="spellEnd"/>
    </w:p>
    <w:p w:rsidR="001A0447" w:rsidRPr="001A0447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</w:p>
    <w:p w:rsidR="009813BE" w:rsidRDefault="002C7F80" w:rsidP="009813BE">
      <w:pPr>
        <w:pStyle w:val="ListParagraph"/>
        <w:tabs>
          <w:tab w:val="left" w:pos="142"/>
        </w:tabs>
        <w:ind w:left="284"/>
      </w:pPr>
      <w:r>
        <w:rPr>
          <w:noProof/>
          <w:lang w:val="en-CA" w:eastAsia="en-CA"/>
        </w:rPr>
        <w:drawing>
          <wp:anchor distT="0" distB="0" distL="114300" distR="114300" simplePos="0" relativeHeight="251663360" behindDoc="0" locked="0" layoutInCell="1" allowOverlap="1" wp14:anchorId="513F4B9F" wp14:editId="0444E782">
            <wp:simplePos x="0" y="0"/>
            <wp:positionH relativeFrom="column">
              <wp:posOffset>2145995</wp:posOffset>
            </wp:positionH>
            <wp:positionV relativeFrom="paragraph">
              <wp:posOffset>34200</wp:posOffset>
            </wp:positionV>
            <wp:extent cx="896920" cy="1318895"/>
            <wp:effectExtent l="0" t="1588" r="0" b="0"/>
            <wp:wrapNone/>
            <wp:docPr id="10" name="Picture 10" descr="\\campus.mcgill.ca\EMF\ELE\sbasha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\\campus.mcgill.ca\EMF\ELE\sbasha4\Desktop\Capture.PNG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0" t="16226" r="36940" b="54917"/>
                    <a:stretch/>
                  </pic:blipFill>
                  <pic:spPr bwMode="auto">
                    <a:xfrm rot="16200000">
                      <a:off x="0" y="0"/>
                      <a:ext cx="8969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447">
        <w:t xml:space="preserve">We need to readjust the values in SPICE because the inductor has a parasitic resistance in series. This </w:t>
      </w:r>
      <w:r>
        <w:t xml:space="preserve">gives us the following circuit: </w:t>
      </w:r>
    </w:p>
    <w:p w:rsidR="002C7F80" w:rsidRDefault="002C7F80" w:rsidP="009813BE">
      <w:pPr>
        <w:pStyle w:val="ListParagraph"/>
        <w:tabs>
          <w:tab w:val="left" w:pos="142"/>
        </w:tabs>
        <w:ind w:left="284"/>
      </w:pPr>
    </w:p>
    <w:p w:rsidR="002C7F80" w:rsidRDefault="002C7F80" w:rsidP="009813BE">
      <w:pPr>
        <w:pStyle w:val="ListParagraph"/>
        <w:tabs>
          <w:tab w:val="left" w:pos="142"/>
        </w:tabs>
        <w:ind w:left="284"/>
      </w:pPr>
    </w:p>
    <w:p w:rsidR="002C7F80" w:rsidRDefault="002C7F80" w:rsidP="009813BE">
      <w:pPr>
        <w:pStyle w:val="ListParagraph"/>
        <w:tabs>
          <w:tab w:val="left" w:pos="142"/>
        </w:tabs>
        <w:ind w:left="284"/>
      </w:pPr>
    </w:p>
    <w:p w:rsidR="002C7F80" w:rsidRPr="002C7F80" w:rsidRDefault="002C7F80" w:rsidP="002C7F80">
      <w:pPr>
        <w:pStyle w:val="ListParagraph"/>
        <w:tabs>
          <w:tab w:val="left" w:pos="142"/>
        </w:tabs>
        <w:ind w:left="284"/>
        <w:rPr>
          <w:rStyle w:val="mo"/>
        </w:rPr>
      </w:pPr>
      <w:r>
        <w:lastRenderedPageBreak/>
        <w:t xml:space="preserve">The equivalent impedance of the above circuit is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||</m:t>
        </m:r>
        <m:f>
          <m:fPr>
            <m:ctrlP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jω</m:t>
            </m:r>
            <m:sSub>
              <m:sSubPr>
                <m:ctrlPr>
                  <w:rPr>
                    <w:rStyle w:val="mo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o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C</m:t>
                </m:r>
              </m:e>
              <m:sub>
                <m:r>
                  <w:rPr>
                    <w:rStyle w:val="mo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T</m:t>
                </m:r>
              </m:sub>
            </m:sSub>
          </m:den>
        </m:f>
      </m:oMath>
    </w:p>
    <w:p w:rsidR="002C7F80" w:rsidRDefault="002C7F80" w:rsidP="009813BE">
      <w:pPr>
        <w:pStyle w:val="ListParagraph"/>
        <w:tabs>
          <w:tab w:val="left" w:pos="142"/>
        </w:tabs>
        <w:ind w:left="284"/>
      </w:pPr>
      <w:r>
        <w:t>The resonant frequency is the frequency for which the equivalent impedance is real. So setting the imaginary component to 0, we get the improved frequency equation:</w:t>
      </w:r>
    </w:p>
    <w:p w:rsidR="002C7F80" w:rsidRDefault="002C7F80" w:rsidP="009813BE">
      <w:pPr>
        <w:pStyle w:val="ListParagraph"/>
        <w:tabs>
          <w:tab w:val="left" w:pos="142"/>
        </w:tabs>
        <w:ind w:left="284"/>
      </w:pPr>
    </w:p>
    <w:p w:rsidR="002C7F80" w:rsidRPr="002C7F80" w:rsidRDefault="002C7F80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rad>
        </m:oMath>
      </m:oMathPara>
    </w:p>
    <w:p w:rsidR="002C7F80" w:rsidRDefault="002C7F80" w:rsidP="002C7F80">
      <w:pPr>
        <w:tabs>
          <w:tab w:val="left" w:pos="284"/>
        </w:tabs>
        <w:ind w:left="284"/>
        <w:rPr>
          <w:rFonts w:eastAsiaTheme="minorEastAsia"/>
        </w:rPr>
      </w:pPr>
      <w:r>
        <w:rPr>
          <w:rFonts w:eastAsiaTheme="minorEastAsia"/>
        </w:rPr>
        <w:t xml:space="preserve">Simplifying, we get: </w:t>
      </w:r>
    </w:p>
    <w:p w:rsidR="002C7F80" w:rsidRPr="00C36DA5" w:rsidRDefault="002C7F80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C36DA5" w:rsidRDefault="00C36DA5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</w:p>
    <w:p w:rsidR="00C36DA5" w:rsidRDefault="00C36DA5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res</w:t>
      </w:r>
      <w:proofErr w:type="spellEnd"/>
      <w:r>
        <w:rPr>
          <w:rFonts w:eastAsiaTheme="minorEastAsia"/>
        </w:rPr>
        <w:t xml:space="preserve"> = 0.48 MHz</w:t>
      </w:r>
      <w:r>
        <w:rPr>
          <w:rFonts w:eastAsiaTheme="minorEastAsia"/>
        </w:rPr>
        <w:t xml:space="preserve"> and R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 = 10 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ascii="Arial" w:hAnsi="Arial" w:cs="Arial"/>
          <w:color w:val="545454"/>
          <w:shd w:val="clear" w:color="auto" w:fill="FFFFFF"/>
        </w:rPr>
        <w:t xml:space="preserve">, </w:t>
      </w:r>
      <w:r>
        <w:rPr>
          <w:rFonts w:eastAsiaTheme="minorEastAsia"/>
        </w:rPr>
        <w:t xml:space="preserve">and simplifying for C, we get: </w:t>
      </w:r>
    </w:p>
    <w:p w:rsidR="00C36DA5" w:rsidRDefault="00C36DA5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FB0EBA" w:rsidRPr="00FB0EBA" w:rsidRDefault="00FB0EBA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If we choose L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100 </w:t>
      </w:r>
      <w:proofErr w:type="spellStart"/>
      <w:r>
        <w:rPr>
          <w:rFonts w:eastAsiaTheme="minorEastAsia"/>
        </w:rPr>
        <w:t>uH</w:t>
      </w:r>
      <w:proofErr w:type="spellEnd"/>
      <w:r>
        <w:rPr>
          <w:rFonts w:eastAsiaTheme="minorEastAsia"/>
        </w:rPr>
        <w:t>, we get C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 </w:t>
      </w:r>
      <w:proofErr w:type="spellStart"/>
      <w:proofErr w:type="gramStart"/>
      <w:r>
        <w:rPr>
          <w:rFonts w:eastAsiaTheme="minorEastAsia"/>
        </w:rPr>
        <w:t>nF</w:t>
      </w:r>
      <w:proofErr w:type="spellEnd"/>
      <w:proofErr w:type="gramEnd"/>
    </w:p>
    <w:p w:rsidR="00FB0EBA" w:rsidRDefault="00FB0EBA" w:rsidP="00FB0EBA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A3A9C" wp14:editId="1C571DC2">
                <wp:simplePos x="0" y="0"/>
                <wp:positionH relativeFrom="margin">
                  <wp:posOffset>68580</wp:posOffset>
                </wp:positionH>
                <wp:positionV relativeFrom="paragraph">
                  <wp:posOffset>169174</wp:posOffset>
                </wp:positionV>
                <wp:extent cx="819509" cy="405442"/>
                <wp:effectExtent l="19050" t="19050" r="1905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405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D5112" id="Rectangle 12" o:spid="_x0000_s1026" style="position:absolute;margin-left:5.4pt;margin-top:13.3pt;width:64.55pt;height:31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" filled="f" strokecolor="black [3213]" strokeweight="2.25pt">
                <w10:wrap anchorx="margin"/>
              </v:rect>
            </w:pict>
          </mc:Fallback>
        </mc:AlternateContent>
      </w:r>
    </w:p>
    <w:p w:rsidR="00FB0EBA" w:rsidRDefault="00FB0EBA" w:rsidP="00FB0EBA">
      <w:pPr>
        <w:pStyle w:val="ListParagraph"/>
        <w:tabs>
          <w:tab w:val="left" w:pos="142"/>
        </w:tabs>
        <w:ind w:left="284"/>
        <w:rPr>
          <w:rFonts w:eastAsiaTheme="minorEastAsia"/>
          <w:noProof/>
          <w:lang w:val="en-CA" w:eastAsia="en-C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 </w:t>
      </w:r>
      <w:proofErr w:type="spellStart"/>
      <w:proofErr w:type="gramStart"/>
      <w:r>
        <w:rPr>
          <w:rFonts w:eastAsiaTheme="minorEastAsia"/>
        </w:rPr>
        <w:t>nF</w:t>
      </w:r>
      <w:proofErr w:type="spellEnd"/>
      <w:proofErr w:type="gramEnd"/>
      <w:r>
        <w:rPr>
          <w:rFonts w:eastAsiaTheme="minorEastAsia"/>
          <w:noProof/>
          <w:lang w:val="en-CA" w:eastAsia="en-CA"/>
        </w:rPr>
        <w:t xml:space="preserve"> </w:t>
      </w:r>
    </w:p>
    <w:p w:rsidR="002C7F80" w:rsidRPr="00FB0EBA" w:rsidRDefault="00FB0EBA" w:rsidP="00FB0EBA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100 </w:t>
      </w:r>
      <w:proofErr w:type="spellStart"/>
      <w:r>
        <w:rPr>
          <w:rFonts w:eastAsiaTheme="minorEastAsia"/>
        </w:rPr>
        <w:t>uH</w:t>
      </w:r>
      <w:proofErr w:type="spellEnd"/>
    </w:p>
    <w:p w:rsidR="002C7F80" w:rsidRPr="009813BE" w:rsidRDefault="002C7F80" w:rsidP="009813BE">
      <w:pPr>
        <w:pStyle w:val="ListParagraph"/>
        <w:tabs>
          <w:tab w:val="left" w:pos="142"/>
        </w:tabs>
        <w:ind w:left="284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3091E" w:rsidRDefault="00FB0EBA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Briefly explain the purpose of R</w:t>
      </w:r>
      <w:r>
        <w:rPr>
          <w:b/>
          <w:vertAlign w:val="subscript"/>
        </w:rPr>
        <w:t>4</w:t>
      </w:r>
      <w:r>
        <w:rPr>
          <w:b/>
        </w:rPr>
        <w:t>, R</w:t>
      </w:r>
      <w:r>
        <w:rPr>
          <w:b/>
          <w:vertAlign w:val="subscript"/>
        </w:rPr>
        <w:t>5</w:t>
      </w:r>
      <w:r>
        <w:rPr>
          <w:b/>
        </w:rPr>
        <w:t>, R</w:t>
      </w:r>
      <w:r>
        <w:rPr>
          <w:b/>
          <w:vertAlign w:val="subscript"/>
        </w:rPr>
        <w:t>6</w:t>
      </w:r>
      <w:r>
        <w:rPr>
          <w:b/>
        </w:rPr>
        <w:t xml:space="preserve"> and R</w:t>
      </w:r>
      <w:r>
        <w:rPr>
          <w:b/>
          <w:vertAlign w:val="subscript"/>
        </w:rPr>
        <w:t>7</w:t>
      </w:r>
      <w:r>
        <w:rPr>
          <w:b/>
        </w:rPr>
        <w:t>?</w:t>
      </w:r>
    </w:p>
    <w:p w:rsidR="00FB0EBA" w:rsidRPr="00FB0EBA" w:rsidRDefault="00FB0EBA" w:rsidP="00FB0EBA">
      <w:pPr>
        <w:pStyle w:val="ListParagraph"/>
        <w:tabs>
          <w:tab w:val="left" w:pos="142"/>
        </w:tabs>
        <w:ind w:left="284"/>
      </w:pPr>
      <w:r>
        <w:t>R</w:t>
      </w:r>
      <w:r>
        <w:rPr>
          <w:vertAlign w:val="subscript"/>
        </w:rPr>
        <w:t>4</w:t>
      </w:r>
      <w:r>
        <w:t xml:space="preserve"> and R</w:t>
      </w:r>
      <w:r>
        <w:rPr>
          <w:vertAlign w:val="subscript"/>
        </w:rPr>
        <w:t>5</w:t>
      </w:r>
      <w:r>
        <w:t xml:space="preserve"> are used to bias the input, and R</w:t>
      </w:r>
      <w:r>
        <w:rPr>
          <w:vertAlign w:val="subscript"/>
        </w:rPr>
        <w:t>6</w:t>
      </w:r>
      <w:r>
        <w:t xml:space="preserve"> and R</w:t>
      </w:r>
      <w:r>
        <w:rPr>
          <w:vertAlign w:val="subscript"/>
        </w:rPr>
        <w:t>7</w:t>
      </w:r>
      <w:r>
        <w:t xml:space="preserve"> are used to bias T</w:t>
      </w:r>
      <w:r>
        <w:rPr>
          <w:vertAlign w:val="subscript"/>
        </w:rPr>
        <w:t>2</w:t>
      </w:r>
      <w:r>
        <w:t xml:space="preserve">, the current follower. </w:t>
      </w:r>
    </w:p>
    <w:p w:rsidR="00FB0EBA" w:rsidRDefault="00FB0EBA" w:rsidP="00FB0EBA">
      <w:pPr>
        <w:pStyle w:val="ListParagraph"/>
        <w:tabs>
          <w:tab w:val="left" w:pos="142"/>
        </w:tabs>
        <w:ind w:left="284"/>
        <w:rPr>
          <w:b/>
        </w:rPr>
      </w:pPr>
    </w:p>
    <w:p w:rsidR="00FB0EBA" w:rsidRDefault="00FB0EBA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Briefly explain the purpose of R</w:t>
      </w:r>
      <w:r>
        <w:rPr>
          <w:b/>
          <w:vertAlign w:val="subscript"/>
        </w:rPr>
        <w:t>E</w:t>
      </w:r>
      <w:r>
        <w:rPr>
          <w:b/>
        </w:rPr>
        <w:t>?</w:t>
      </w:r>
    </w:p>
    <w:p w:rsidR="00FB0EBA" w:rsidRDefault="00FB0EBA" w:rsidP="00FB0EBA">
      <w:pPr>
        <w:pStyle w:val="ListParagraph"/>
        <w:tabs>
          <w:tab w:val="left" w:pos="142"/>
        </w:tabs>
        <w:ind w:left="284"/>
      </w:pPr>
      <w:r>
        <w:t>R</w:t>
      </w:r>
      <w:r>
        <w:rPr>
          <w:vertAlign w:val="subscript"/>
        </w:rPr>
        <w:t>E</w:t>
      </w:r>
      <w:r>
        <w:t xml:space="preserve"> is emitter degeneration resistor. It is used to increase the output resistance of the amplifier</w:t>
      </w:r>
      <w:r w:rsidR="009A4B05">
        <w:t>.</w:t>
      </w:r>
    </w:p>
    <w:p w:rsidR="009A4B05" w:rsidRPr="00FB0EBA" w:rsidRDefault="009A4B05" w:rsidP="00FB0EBA">
      <w:pPr>
        <w:pStyle w:val="ListParagraph"/>
        <w:tabs>
          <w:tab w:val="left" w:pos="142"/>
        </w:tabs>
        <w:ind w:left="284"/>
      </w:pPr>
    </w:p>
    <w:p w:rsidR="00FB0EBA" w:rsidRDefault="009A4B0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Capacitors have many role in electronic circuits; can you guess what the purpose of C</w:t>
      </w:r>
      <w:r>
        <w:rPr>
          <w:b/>
          <w:vertAlign w:val="subscript"/>
        </w:rPr>
        <w:t>3</w:t>
      </w:r>
      <w:r>
        <w:rPr>
          <w:b/>
        </w:rPr>
        <w:t xml:space="preserve"> and C</w:t>
      </w:r>
      <w:r>
        <w:rPr>
          <w:b/>
          <w:vertAlign w:val="subscript"/>
        </w:rPr>
        <w:t>B</w:t>
      </w:r>
      <w:r>
        <w:rPr>
          <w:b/>
        </w:rPr>
        <w:t xml:space="preserve"> are?</w:t>
      </w:r>
    </w:p>
    <w:p w:rsidR="009A4B05" w:rsidRPr="009A4B05" w:rsidRDefault="009A4B05" w:rsidP="009A4B05">
      <w:pPr>
        <w:pStyle w:val="ListParagraph"/>
        <w:tabs>
          <w:tab w:val="left" w:pos="142"/>
        </w:tabs>
        <w:ind w:left="284"/>
      </w:pPr>
      <w:r>
        <w:t>These capacitors are used as decoupling capacitors for noise isolation.</w:t>
      </w:r>
    </w:p>
    <w:p w:rsidR="009A4B05" w:rsidRDefault="009A4B05" w:rsidP="009A4B05">
      <w:pPr>
        <w:pStyle w:val="ListParagraph"/>
        <w:tabs>
          <w:tab w:val="left" w:pos="142"/>
        </w:tabs>
        <w:ind w:left="284"/>
        <w:rPr>
          <w:b/>
        </w:rPr>
      </w:pPr>
    </w:p>
    <w:p w:rsidR="009A4B05" w:rsidRDefault="009A4B0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Design the resistor values so that the output swing is maximized.</w:t>
      </w:r>
    </w:p>
    <w:p w:rsidR="00DF72DE" w:rsidRDefault="009A4B05" w:rsidP="009A4B05">
      <w:pPr>
        <w:pStyle w:val="ListParagraph"/>
        <w:tabs>
          <w:tab w:val="left" w:pos="142"/>
        </w:tabs>
        <w:ind w:left="284"/>
      </w:pPr>
      <w:r>
        <w:t>Maximum output swing voltage is 2.5 V.</w:t>
      </w:r>
      <w:r w:rsidR="00E6215C">
        <w:t xml:space="preserve"> In order to maximize the output swing, we need to set the values of </w:t>
      </w:r>
      <w:r w:rsidR="00E6215C" w:rsidRPr="00E6215C">
        <w:t>R</w:t>
      </w:r>
      <w:r w:rsidR="00E6215C" w:rsidRPr="00E6215C">
        <w:rPr>
          <w:vertAlign w:val="subscript"/>
        </w:rPr>
        <w:t>4</w:t>
      </w:r>
      <w:r w:rsidR="00E6215C" w:rsidRPr="00E6215C">
        <w:t>, R</w:t>
      </w:r>
      <w:r w:rsidR="00E6215C" w:rsidRPr="00E6215C">
        <w:rPr>
          <w:vertAlign w:val="subscript"/>
        </w:rPr>
        <w:t>5</w:t>
      </w:r>
      <w:r w:rsidR="00E6215C" w:rsidRPr="00E6215C">
        <w:t>, R</w:t>
      </w:r>
      <w:r w:rsidR="00E6215C" w:rsidRPr="00E6215C">
        <w:rPr>
          <w:vertAlign w:val="subscript"/>
        </w:rPr>
        <w:t>6</w:t>
      </w:r>
      <w:r w:rsidR="00E6215C" w:rsidRPr="00E6215C">
        <w:t xml:space="preserve"> and R</w:t>
      </w:r>
      <w:r w:rsidR="00E6215C" w:rsidRPr="00E6215C">
        <w:rPr>
          <w:vertAlign w:val="subscript"/>
        </w:rPr>
        <w:t>7</w:t>
      </w:r>
      <w:r w:rsidR="00E6215C">
        <w:t xml:space="preserve">. </w:t>
      </w:r>
      <w:r w:rsidR="00DF72DE">
        <w:t>The minimum voltage at the base of T2 has to be 2V. Therefore, Voltage at emitter of T1 is:</w:t>
      </w:r>
    </w:p>
    <w:p w:rsidR="00DF72DE" w:rsidRDefault="00DF72DE" w:rsidP="009A4B05">
      <w:pPr>
        <w:pStyle w:val="ListParagraph"/>
        <w:tabs>
          <w:tab w:val="left" w:pos="142"/>
        </w:tabs>
        <w:ind w:left="284"/>
      </w:pPr>
      <w:r>
        <w:t>V</w:t>
      </w:r>
      <w:r>
        <w:rPr>
          <w:vertAlign w:val="subscript"/>
        </w:rPr>
        <w:t>ET1</w:t>
      </w:r>
      <w:r>
        <w:t xml:space="preserve"> = 2 – 0.7 – 0.3 = 1V</w:t>
      </w:r>
    </w:p>
    <w:p w:rsidR="009A4B05" w:rsidRDefault="00DF72DE" w:rsidP="009A4B05">
      <w:pPr>
        <w:pStyle w:val="ListParagraph"/>
        <w:tabs>
          <w:tab w:val="left" w:pos="142"/>
        </w:tabs>
        <w:ind w:left="284"/>
      </w:pPr>
      <w:r>
        <w:t>Assuming R</w:t>
      </w:r>
      <w:r>
        <w:rPr>
          <w:vertAlign w:val="subscript"/>
        </w:rPr>
        <w:t>E</w:t>
      </w:r>
      <w:r>
        <w:t xml:space="preserve"> = 10</w:t>
      </w:r>
      <w:r w:rsidRPr="00DF72DE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ascii="Arial" w:hAnsi="Arial" w:cs="Arial"/>
          <w:color w:val="545454"/>
          <w:shd w:val="clear" w:color="auto" w:fill="FFFFFF"/>
        </w:rPr>
        <w:t xml:space="preserve">, </w:t>
      </w:r>
      <w:r>
        <w:t xml:space="preserve">we get </w:t>
      </w:r>
      <w:proofErr w:type="spellStart"/>
      <w:r>
        <w:t>i</w:t>
      </w:r>
      <w:r>
        <w:rPr>
          <w:vertAlign w:val="subscript"/>
        </w:rPr>
        <w:t>E</w:t>
      </w:r>
      <w:proofErr w:type="spellEnd"/>
      <w:r>
        <w:t xml:space="preserve"> = 1V/10</w:t>
      </w:r>
      <w:r w:rsidRPr="00DF72DE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t>= 10 mA</w:t>
      </w:r>
    </w:p>
    <w:p w:rsidR="00DF72DE" w:rsidRDefault="00DF72DE" w:rsidP="009A4B05">
      <w:pPr>
        <w:pStyle w:val="ListParagraph"/>
        <w:tabs>
          <w:tab w:val="left" w:pos="142"/>
        </w:tabs>
        <w:ind w:left="284"/>
      </w:pPr>
      <w:r>
        <w:t>For the transistors to always be in saturation, we need the base voltage at T2 to be more than 2.</w:t>
      </w:r>
    </w:p>
    <w:p w:rsidR="00DF72DE" w:rsidRDefault="00DF72DE" w:rsidP="009A4B05">
      <w:pPr>
        <w:pStyle w:val="ListParagraph"/>
        <w:tabs>
          <w:tab w:val="left" w:pos="142"/>
        </w:tabs>
        <w:ind w:left="284"/>
      </w:pPr>
      <w:r>
        <w:t>Assuming V</w:t>
      </w:r>
      <w:r>
        <w:rPr>
          <w:vertAlign w:val="subscript"/>
        </w:rPr>
        <w:t>BT2</w:t>
      </w:r>
      <w:r>
        <w:t xml:space="preserve"> = 2.5V</w:t>
      </w:r>
    </w:p>
    <w:p w:rsidR="00DF72DE" w:rsidRPr="00DF72DE" w:rsidRDefault="00DF72DE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t xml:space="preserve">Therefore,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den>
        </m:f>
        <m:r>
          <w:rPr>
            <w:rFonts w:ascii="Cambria Math" w:hAnsi="Cambria Math"/>
          </w:rPr>
          <m:t>*5= 2.5</m:t>
        </m:r>
      </m:oMath>
    </w:p>
    <w:p w:rsidR="00DF72DE" w:rsidRDefault="00DF72DE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Letting R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2.5K</w:t>
      </w:r>
      <w:r w:rsidR="00C64B95"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C64B95"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eastAsiaTheme="minorEastAsia"/>
        </w:rPr>
        <w:t>, we get R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+ R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5K</w:t>
      </w:r>
      <w:r w:rsidR="00C64B95"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C64B95"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eastAsiaTheme="minorEastAsia"/>
        </w:rPr>
        <w:t>, and R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2.5K</w:t>
      </w:r>
      <w:r w:rsidR="00C64B95"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C64B95">
        <w:rPr>
          <w:rFonts w:ascii="Arial" w:hAnsi="Arial" w:cs="Arial"/>
          <w:color w:val="545454"/>
          <w:shd w:val="clear" w:color="auto" w:fill="FFFFFF"/>
        </w:rPr>
        <w:t>Ω</w:t>
      </w:r>
    </w:p>
    <w:p w:rsidR="00DF72DE" w:rsidRDefault="00DF72DE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BT1</w:t>
      </w:r>
      <w:r>
        <w:rPr>
          <w:rFonts w:eastAsiaTheme="minorEastAsia"/>
        </w:rPr>
        <w:t xml:space="preserve"> = </w:t>
      </w:r>
      <w:r w:rsidR="00C64B95">
        <w:rPr>
          <w:rFonts w:eastAsiaTheme="minorEastAsia"/>
        </w:rPr>
        <w:t>2.2 V</w:t>
      </w:r>
    </w:p>
    <w:p w:rsidR="00C64B95" w:rsidRDefault="00C64B95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*5</m:t>
        </m:r>
        <m:r>
          <w:rPr>
            <w:rFonts w:ascii="Cambria Math" w:hAnsi="Cambria Math"/>
          </w:rPr>
          <m:t>=2.2</m:t>
        </m:r>
      </m:oMath>
    </w:p>
    <w:p w:rsidR="00C64B95" w:rsidRDefault="00C64B95" w:rsidP="00C64B9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Letting R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2.2</w:t>
      </w:r>
      <w:r>
        <w:rPr>
          <w:rFonts w:eastAsiaTheme="minorEastAsia"/>
        </w:rPr>
        <w:t>K</w:t>
      </w:r>
      <w:r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eastAsiaTheme="minorEastAsia"/>
        </w:rPr>
        <w:t>, we get R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+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5K</w:t>
      </w:r>
      <w:r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eastAsiaTheme="minorEastAsia"/>
        </w:rPr>
        <w:t>, and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2.8</w:t>
      </w:r>
      <w:r>
        <w:rPr>
          <w:rFonts w:eastAsiaTheme="minorEastAsia"/>
        </w:rPr>
        <w:t>K</w:t>
      </w:r>
      <w:r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:rsidR="00C64B95" w:rsidRDefault="00C64B95" w:rsidP="00C64B95">
      <w:pPr>
        <w:pStyle w:val="ListParagraph"/>
        <w:tabs>
          <w:tab w:val="left" w:pos="142"/>
        </w:tabs>
        <w:ind w:left="284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EastAsia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D9A1D" wp14:editId="459DFB50">
                <wp:simplePos x="0" y="0"/>
                <wp:positionH relativeFrom="margin">
                  <wp:posOffset>51435</wp:posOffset>
                </wp:positionH>
                <wp:positionV relativeFrom="paragraph">
                  <wp:posOffset>-33391</wp:posOffset>
                </wp:positionV>
                <wp:extent cx="819509" cy="966159"/>
                <wp:effectExtent l="19050" t="19050" r="1905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9661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25E7" id="Rectangle 13" o:spid="_x0000_s1026" style="position:absolute;margin-left:4.05pt;margin-top:-2.65pt;width:64.55pt;height:76.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+XnAIAAI8FAAAOAAAAZHJzL2Uyb0RvYy54bWysVFFP2zAQfp+0/2D5fSTpKN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" filled="f" strokecolor="black [3213]" strokeweight="2.25pt">
                <w10:wrap anchorx="margin"/>
              </v:rect>
            </w:pict>
          </mc:Fallback>
        </mc:AlternateContent>
      </w:r>
      <w:r>
        <w:t>R</w:t>
      </w:r>
      <w:r>
        <w:rPr>
          <w:vertAlign w:val="subscript"/>
        </w:rPr>
        <w:t>E</w:t>
      </w:r>
      <w:r>
        <w:t xml:space="preserve"> = 10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:rsidR="00C64B95" w:rsidRDefault="00C64B95" w:rsidP="00C64B95">
      <w:pPr>
        <w:pStyle w:val="ListParagraph"/>
        <w:tabs>
          <w:tab w:val="left" w:pos="142"/>
        </w:tabs>
        <w:ind w:left="284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2.8K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:rsidR="00C64B95" w:rsidRDefault="00C64B95" w:rsidP="00C64B95">
      <w:pPr>
        <w:pStyle w:val="ListParagraph"/>
        <w:tabs>
          <w:tab w:val="left" w:pos="142"/>
        </w:tabs>
        <w:ind w:left="284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2.2K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:rsidR="00C64B95" w:rsidRDefault="00C64B95" w:rsidP="00C64B95">
      <w:pPr>
        <w:pStyle w:val="ListParagraph"/>
        <w:tabs>
          <w:tab w:val="left" w:pos="142"/>
        </w:tabs>
        <w:ind w:left="284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2.5K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:rsidR="00C64B95" w:rsidRDefault="00C64B95" w:rsidP="00C64B9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2.5K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:rsidR="00C64B95" w:rsidRPr="00DF72DE" w:rsidRDefault="00C64B95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</w:p>
    <w:p w:rsidR="009A4B05" w:rsidRDefault="00C64B9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bookmarkStart w:id="0" w:name="_GoBack"/>
      <w:bookmarkEnd w:id="0"/>
      <w:r>
        <w:rPr>
          <w:b/>
        </w:rPr>
        <w:t>What are the disadvantages of your preamplifier having a very wide bandwidth? What if it has a very narrow bandwidth?</w:t>
      </w:r>
    </w:p>
    <w:p w:rsidR="00C64B95" w:rsidRPr="00C64B95" w:rsidRDefault="00B4078D" w:rsidP="00C64B95">
      <w:pPr>
        <w:pStyle w:val="ListParagraph"/>
        <w:tabs>
          <w:tab w:val="left" w:pos="142"/>
        </w:tabs>
        <w:ind w:left="284"/>
      </w:pPr>
      <w:r>
        <w:t>Wide bandwidth decreases the frequency selectivity of the amplifier. Therefore we could pick up signals in other bands. Narrow bandwidth makes the amplifier more selective.</w:t>
      </w:r>
    </w:p>
    <w:p w:rsidR="00C64B95" w:rsidRDefault="00C64B95" w:rsidP="00C64B95">
      <w:pPr>
        <w:pStyle w:val="ListParagraph"/>
        <w:tabs>
          <w:tab w:val="left" w:pos="142"/>
        </w:tabs>
        <w:ind w:left="284"/>
        <w:rPr>
          <w:b/>
        </w:rPr>
      </w:pPr>
    </w:p>
    <w:p w:rsidR="00C64B95" w:rsidRDefault="00C64B9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Derive the gain of this circuit</w:t>
      </w:r>
    </w:p>
    <w:p w:rsidR="00C64B95" w:rsidRDefault="00C64B95" w:rsidP="00C64B95">
      <w:pPr>
        <w:pStyle w:val="ListParagraph"/>
        <w:tabs>
          <w:tab w:val="left" w:pos="142"/>
        </w:tabs>
        <w:ind w:left="284"/>
        <w:rPr>
          <w:b/>
        </w:rPr>
      </w:pPr>
    </w:p>
    <w:p w:rsidR="00C64B95" w:rsidRDefault="00C64B9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 xml:space="preserve">What frequency related reason can you think of for the need for a buffer in this </w:t>
      </w:r>
      <w:r w:rsidR="00B4078D">
        <w:rPr>
          <w:b/>
        </w:rPr>
        <w:t>circuit?</w:t>
      </w:r>
    </w:p>
    <w:p w:rsidR="00FB0EBA" w:rsidRPr="00B4078D" w:rsidRDefault="00B4078D" w:rsidP="00FB0EBA">
      <w:pPr>
        <w:pStyle w:val="ListParagraph"/>
        <w:tabs>
          <w:tab w:val="left" w:pos="142"/>
        </w:tabs>
        <w:ind w:left="284"/>
      </w:pPr>
      <w:r>
        <w:t xml:space="preserve">Buffer increases the base resistance of the output transistor. Higher base resistance minimizes the energy loss of the LC circuit, therefore giving the circuit a high Q-factor and low bandwidth. </w:t>
      </w:r>
    </w:p>
    <w:sectPr w:rsidR="00FB0EBA" w:rsidRPr="00B4078D" w:rsidSect="0083091E"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91E" w:rsidRDefault="0083091E" w:rsidP="0083091E">
      <w:pPr>
        <w:spacing w:after="0" w:line="240" w:lineRule="auto"/>
      </w:pPr>
      <w:r>
        <w:separator/>
      </w:r>
    </w:p>
  </w:endnote>
  <w:endnote w:type="continuationSeparator" w:id="0">
    <w:p w:rsidR="0083091E" w:rsidRDefault="0083091E" w:rsidP="0083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91E" w:rsidRDefault="0083091E" w:rsidP="0083091E">
      <w:pPr>
        <w:spacing w:after="0" w:line="240" w:lineRule="auto"/>
      </w:pPr>
      <w:r>
        <w:separator/>
      </w:r>
    </w:p>
  </w:footnote>
  <w:footnote w:type="continuationSeparator" w:id="0">
    <w:p w:rsidR="0083091E" w:rsidRDefault="0083091E" w:rsidP="0083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91E" w:rsidRDefault="0083091E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7181850</wp:posOffset>
          </wp:positionH>
          <wp:positionV relativeFrom="paragraph">
            <wp:posOffset>-426611</wp:posOffset>
          </wp:positionV>
          <wp:extent cx="583324" cy="702407"/>
          <wp:effectExtent l="0" t="0" r="7620" b="2540"/>
          <wp:wrapTight wrapText="bothSides">
            <wp:wrapPolygon edited="0">
              <wp:start x="0" y="0"/>
              <wp:lineTo x="0" y="21092"/>
              <wp:lineTo x="21176" y="21092"/>
              <wp:lineTo x="21176" y="0"/>
              <wp:lineTo x="0" y="0"/>
            </wp:wrapPolygon>
          </wp:wrapTight>
          <wp:docPr id="2" name="Picture 2" descr="https://upload.wikimedia.org/wikipedia/commons/5/5b/Mcgill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upload.wikimedia.org/wikipedia/commons/5/5b/Mcgill_Co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324" cy="702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A2CAC"/>
    <w:multiLevelType w:val="hybridMultilevel"/>
    <w:tmpl w:val="E2789C54"/>
    <w:lvl w:ilvl="0" w:tplc="C706B9BC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1E"/>
    <w:rsid w:val="00064F4E"/>
    <w:rsid w:val="001A0447"/>
    <w:rsid w:val="002C7F80"/>
    <w:rsid w:val="0083091E"/>
    <w:rsid w:val="009813BE"/>
    <w:rsid w:val="009A4B05"/>
    <w:rsid w:val="00B4078D"/>
    <w:rsid w:val="00C36DA5"/>
    <w:rsid w:val="00C64B95"/>
    <w:rsid w:val="00DF72DE"/>
    <w:rsid w:val="00E6215C"/>
    <w:rsid w:val="00E97E68"/>
    <w:rsid w:val="00F83366"/>
    <w:rsid w:val="00F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DB5569-520C-4865-9F5C-2BDF7704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9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1E"/>
    <w:rPr>
      <w:lang w:val="en-US"/>
    </w:rPr>
  </w:style>
  <w:style w:type="paragraph" w:styleId="ListParagraph">
    <w:name w:val="List Paragraph"/>
    <w:basedOn w:val="Normal"/>
    <w:uiPriority w:val="34"/>
    <w:qFormat/>
    <w:rsid w:val="00830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3BE"/>
    <w:rPr>
      <w:color w:val="808080"/>
    </w:rPr>
  </w:style>
  <w:style w:type="character" w:customStyle="1" w:styleId="mo">
    <w:name w:val="mo"/>
    <w:basedOn w:val="DefaultParagraphFont"/>
    <w:rsid w:val="002C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950FF-4B22-48A6-A72A-8A54DE6B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2C65FEA8</Template>
  <TotalTime>225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1</cp:revision>
  <dcterms:created xsi:type="dcterms:W3CDTF">2015-10-28T01:55:00Z</dcterms:created>
  <dcterms:modified xsi:type="dcterms:W3CDTF">2015-10-28T05:42:00Z</dcterms:modified>
</cp:coreProperties>
</file>